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5434350"/>
        <w:docPartObj>
          <w:docPartGallery w:val="Cover Pages"/>
          <w:docPartUnique/>
        </w:docPartObj>
      </w:sdtPr>
      <w:sdtEndPr/>
      <w:sdtContent>
        <w:p w14:paraId="03A55D91" w14:textId="77777777" w:rsidR="00F66134" w:rsidRDefault="00BC271D">
          <w:r>
            <w:rPr>
              <w:b/>
              <w:bCs/>
              <w:noProof/>
            </w:rPr>
            <mc:AlternateContent>
              <mc:Choice Requires="wps">
                <w:drawing>
                  <wp:anchor distT="0" distB="0" distL="114300" distR="114300" simplePos="0" relativeHeight="251674624" behindDoc="1" locked="0" layoutInCell="1" allowOverlap="0" wp14:anchorId="33475C60" wp14:editId="53AF992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DF0C4DA55D0243A4BA92C440B01EB549"/>
                                  </w:placeholder>
                                  <w:dataBinding w:prefixMappings="xmlns:ns0='http://purl.org/dc/elements/1.1/' xmlns:ns1='http://schemas.openxmlformats.org/package/2006/metadata/core-properties' " w:xpath="/ns1:coreProperties[1]/ns0:title[1]" w:storeItemID="{6C3C8BC8-F283-45AE-878A-BAB7291924A1}"/>
                                  <w:text/>
                                </w:sdtPr>
                                <w:sdtEndPr/>
                                <w:sdtContent>
                                  <w:p w14:paraId="667E30CC" w14:textId="42C400FF" w:rsidR="00F66134" w:rsidRDefault="004446B0">
                                    <w:pPr>
                                      <w:pStyle w:val="Title"/>
                                    </w:pPr>
                                    <w:r>
                                      <w:t>PF Project report</w:t>
                                    </w:r>
                                  </w:p>
                                </w:sdtContent>
                              </w:sdt>
                              <w:p w14:paraId="1222F640" w14:textId="11502A65" w:rsidR="00F66134" w:rsidRDefault="004446B0">
                                <w:pPr>
                                  <w:pStyle w:val="Subtitle"/>
                                  <w:ind w:left="144" w:right="720"/>
                                </w:pPr>
                                <w:r>
                                  <w:rPr>
                                    <w:color w:val="auto"/>
                                  </w:rPr>
                                  <w:t>1</w:t>
                                </w:r>
                                <w:r w:rsidRPr="004446B0">
                                  <w:rPr>
                                    <w:color w:val="auto"/>
                                    <w:vertAlign w:val="superscript"/>
                                  </w:rPr>
                                  <w:t>St</w:t>
                                </w:r>
                                <w:r>
                                  <w:rPr>
                                    <w:color w:val="auto"/>
                                  </w:rPr>
                                  <w:t xml:space="preserve"> semester</w:t>
                                </w:r>
                                <w:r w:rsidR="00BC271D">
                                  <w:rPr>
                                    <w:color w:val="auto"/>
                                  </w:rPr>
                                  <w:t xml:space="preserve"> </w:t>
                                </w:r>
                                <w:sdt>
                                  <w:sdtPr>
                                    <w:rPr>
                                      <w:color w:val="auto"/>
                                    </w:rPr>
                                    <w:alias w:val="Date"/>
                                    <w:id w:val="1417830956"/>
                                    <w:placeholder>
                                      <w:docPart w:val="8285AE19B0EA42089D6DB872BCDADB2E"/>
                                    </w:placeholder>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r>
                                      <w:rPr>
                                        <w:color w:val="auto"/>
                                      </w:rPr>
                                      <w:t>2021</w:t>
                                    </w:r>
                                  </w:sdtContent>
                                </w:sdt>
                              </w:p>
                              <w:sdt>
                                <w:sdtPr>
                                  <w:rPr>
                                    <w:i w:val="0"/>
                                    <w:iCs w:val="0"/>
                                  </w:rPr>
                                  <w:alias w:val="Quote or Abstract"/>
                                  <w:tag w:val="Quote or Abstract"/>
                                  <w:id w:val="-247963122"/>
                                  <w:placeholder>
                                    <w:docPart w:val="AEBB4CFE668E4649BC372B11C2729A38"/>
                                  </w:placeholder>
                                  <w:dataBinding w:prefixMappings="xmlns:ns0='http://schemas.microsoft.com/office/2006/coverPageProps'" w:xpath="/ns0:CoverPageProperties[1]/ns0:Abstract[1]" w:storeItemID="{55AF091B-3C7A-41E3-B477-F2FDAA23CFDA}"/>
                                  <w:text/>
                                </w:sdtPr>
                                <w:sdtEndPr/>
                                <w:sdtContent>
                                  <w:p w14:paraId="624DBD8E" w14:textId="4BA09301" w:rsidR="00F66134" w:rsidRDefault="004446B0">
                                    <w:pPr>
                                      <w:pStyle w:val="Abstract"/>
                                      <w:spacing w:after="600"/>
                                    </w:pPr>
                                    <w:r>
                                      <w:rPr>
                                        <w:i w:val="0"/>
                                        <w:iCs w:val="0"/>
                                      </w:rPr>
                                      <w:t xml:space="preserve">Team members: Ahmed Ali (21k-3212)  Taha hassan (21k-4680)  </w:t>
                                    </w:r>
                                    <w:proofErr w:type="spellStart"/>
                                    <w:r>
                                      <w:rPr>
                                        <w:i w:val="0"/>
                                        <w:iCs w:val="0"/>
                                      </w:rPr>
                                      <w:t>Shayan</w:t>
                                    </w:r>
                                    <w:proofErr w:type="spellEnd"/>
                                    <w:r>
                                      <w:rPr>
                                        <w:i w:val="0"/>
                                        <w:iCs w:val="0"/>
                                      </w:rPr>
                                      <w:t xml:space="preserve"> Haider (21k-3211)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33475C60"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" o:allowoverlap="f" filled="f" stroked="f" strokeweight=".5pt">
                    <v:textbox inset="0,0,0,0">
                      <w:txbxContent>
                        <w:sdt>
                          <w:sdtPr>
                            <w:alias w:val="Title"/>
                            <w:tag w:val=""/>
                            <w:id w:val="2115015981"/>
                            <w:placeholder>
                              <w:docPart w:val="DF0C4DA55D0243A4BA92C440B01EB549"/>
                            </w:placeholder>
                            <w:dataBinding w:prefixMappings="xmlns:ns0='http://purl.org/dc/elements/1.1/' xmlns:ns1='http://schemas.openxmlformats.org/package/2006/metadata/core-properties' " w:xpath="/ns1:coreProperties[1]/ns0:title[1]" w:storeItemID="{6C3C8BC8-F283-45AE-878A-BAB7291924A1}"/>
                            <w:text/>
                          </w:sdtPr>
                          <w:sdtEndPr/>
                          <w:sdtContent>
                            <w:p w14:paraId="667E30CC" w14:textId="42C400FF" w:rsidR="00F66134" w:rsidRDefault="004446B0">
                              <w:pPr>
                                <w:pStyle w:val="Title"/>
                              </w:pPr>
                              <w:r>
                                <w:t>PF Project report</w:t>
                              </w:r>
                            </w:p>
                          </w:sdtContent>
                        </w:sdt>
                        <w:p w14:paraId="1222F640" w14:textId="11502A65" w:rsidR="00F66134" w:rsidRDefault="004446B0">
                          <w:pPr>
                            <w:pStyle w:val="Subtitle"/>
                            <w:ind w:left="144" w:right="720"/>
                          </w:pPr>
                          <w:r>
                            <w:rPr>
                              <w:color w:val="auto"/>
                            </w:rPr>
                            <w:t>1</w:t>
                          </w:r>
                          <w:r w:rsidRPr="004446B0">
                            <w:rPr>
                              <w:color w:val="auto"/>
                              <w:vertAlign w:val="superscript"/>
                            </w:rPr>
                            <w:t>St</w:t>
                          </w:r>
                          <w:r>
                            <w:rPr>
                              <w:color w:val="auto"/>
                            </w:rPr>
                            <w:t xml:space="preserve"> semester</w:t>
                          </w:r>
                          <w:r w:rsidR="00BC271D">
                            <w:rPr>
                              <w:color w:val="auto"/>
                            </w:rPr>
                            <w:t xml:space="preserve"> </w:t>
                          </w:r>
                          <w:sdt>
                            <w:sdtPr>
                              <w:rPr>
                                <w:color w:val="auto"/>
                              </w:rPr>
                              <w:alias w:val="Date"/>
                              <w:id w:val="1417830956"/>
                              <w:placeholder>
                                <w:docPart w:val="8285AE19B0EA42089D6DB872BCDADB2E"/>
                              </w:placeholder>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r>
                                <w:rPr>
                                  <w:color w:val="auto"/>
                                </w:rPr>
                                <w:t>2021</w:t>
                              </w:r>
                            </w:sdtContent>
                          </w:sdt>
                        </w:p>
                        <w:sdt>
                          <w:sdtPr>
                            <w:rPr>
                              <w:i w:val="0"/>
                              <w:iCs w:val="0"/>
                            </w:rPr>
                            <w:alias w:val="Quote or Abstract"/>
                            <w:tag w:val="Quote or Abstract"/>
                            <w:id w:val="-247963122"/>
                            <w:placeholder>
                              <w:docPart w:val="AEBB4CFE668E4649BC372B11C2729A38"/>
                            </w:placeholder>
                            <w:dataBinding w:prefixMappings="xmlns:ns0='http://schemas.microsoft.com/office/2006/coverPageProps'" w:xpath="/ns0:CoverPageProperties[1]/ns0:Abstract[1]" w:storeItemID="{55AF091B-3C7A-41E3-B477-F2FDAA23CFDA}"/>
                            <w:text/>
                          </w:sdtPr>
                          <w:sdtEndPr/>
                          <w:sdtContent>
                            <w:p w14:paraId="624DBD8E" w14:textId="4BA09301" w:rsidR="00F66134" w:rsidRDefault="004446B0">
                              <w:pPr>
                                <w:pStyle w:val="Abstract"/>
                                <w:spacing w:after="600"/>
                              </w:pPr>
                              <w:r>
                                <w:rPr>
                                  <w:i w:val="0"/>
                                  <w:iCs w:val="0"/>
                                </w:rPr>
                                <w:t xml:space="preserve">Team members: Ahmed Ali (21k-3212)  Taha hassan (21k-4680)  </w:t>
                              </w:r>
                              <w:proofErr w:type="spellStart"/>
                              <w:r>
                                <w:rPr>
                                  <w:i w:val="0"/>
                                  <w:iCs w:val="0"/>
                                </w:rPr>
                                <w:t>Shayan</w:t>
                              </w:r>
                              <w:proofErr w:type="spellEnd"/>
                              <w:r>
                                <w:rPr>
                                  <w:i w:val="0"/>
                                  <w:iCs w:val="0"/>
                                </w:rPr>
                                <w:t xml:space="preserve"> Haider (21k-3211)</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14:anchorId="1292610E" wp14:editId="14A2164D">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C5685" w14:textId="62EDC7AC" w:rsidR="00F66134" w:rsidRDefault="000B3165">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4446B0">
                                      <w:t>FAST</w:t>
                                    </w:r>
                                  </w:sdtContent>
                                </w:sdt>
                              </w:p>
                              <w:p w14:paraId="0DAE880D" w14:textId="77777777" w:rsidR="00F66134" w:rsidRDefault="00F66134">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1292610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" o:allowoverlap="f" filled="f" stroked="f" strokeweight=".5pt">
                    <v:textbox inset="0,0,0,0">
                      <w:txbxContent>
                        <w:p w14:paraId="1F9C5685" w14:textId="62EDC7AC" w:rsidR="00F66134" w:rsidRDefault="000B3165">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4446B0">
                                <w:t>FAST</w:t>
                              </w:r>
                            </w:sdtContent>
                          </w:sdt>
                        </w:p>
                        <w:p w14:paraId="0DAE880D" w14:textId="77777777" w:rsidR="00F66134" w:rsidRDefault="00F66134">
                          <w:pPr>
                            <w:pStyle w:val="NoSpacing"/>
                          </w:pPr>
                        </w:p>
                      </w:txbxContent>
                    </v:textbox>
                    <w10:wrap type="square" anchorx="page" anchory="margin"/>
                  </v:shape>
                </w:pict>
              </mc:Fallback>
            </mc:AlternateContent>
          </w:r>
        </w:p>
        <w:p w14:paraId="7A0339B2" w14:textId="77777777" w:rsidR="00F66134" w:rsidRDefault="00BC271D">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14:paraId="68C96071" w14:textId="77777777" w:rsidR="00F66134" w:rsidRDefault="00BC271D">
          <w:pPr>
            <w:pStyle w:val="TOCHeading"/>
          </w:pPr>
          <w:r>
            <w:t>Contents</w:t>
          </w:r>
        </w:p>
        <w:p w14:paraId="1085B5C8" w14:textId="313D83C2" w:rsidR="00F66134" w:rsidRDefault="00BC271D">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sidR="00837109">
              <w:rPr>
                <w:rStyle w:val="Hyperlink"/>
              </w:rPr>
              <w:t>Introduction</w:t>
            </w:r>
            <w:r>
              <w:rPr>
                <w:webHidden/>
              </w:rPr>
              <w:tab/>
            </w:r>
            <w:r>
              <w:rPr>
                <w:webHidden/>
              </w:rPr>
              <w:fldChar w:fldCharType="begin"/>
            </w:r>
            <w:r>
              <w:rPr>
                <w:webHidden/>
              </w:rPr>
              <w:instrText xml:space="preserve"> PAGEREF _Toc321140622 \h </w:instrText>
            </w:r>
            <w:r>
              <w:rPr>
                <w:webHidden/>
              </w:rPr>
            </w:r>
            <w:r>
              <w:rPr>
                <w:webHidden/>
              </w:rPr>
              <w:fldChar w:fldCharType="separate"/>
            </w:r>
            <w:r>
              <w:rPr>
                <w:webHidden/>
              </w:rPr>
              <w:t>1</w:t>
            </w:r>
            <w:r>
              <w:rPr>
                <w:webHidden/>
              </w:rPr>
              <w:fldChar w:fldCharType="end"/>
            </w:r>
          </w:hyperlink>
        </w:p>
        <w:p w14:paraId="749B6E41" w14:textId="77285120" w:rsidR="00F66134" w:rsidRDefault="000B3165">
          <w:pPr>
            <w:pStyle w:val="TOC1"/>
            <w:rPr>
              <w:color w:val="auto"/>
              <w:kern w:val="0"/>
              <w:sz w:val="22"/>
              <w:szCs w:val="22"/>
            </w:rPr>
          </w:pPr>
          <w:hyperlink w:anchor="_Toc321140623" w:history="1">
            <w:r w:rsidR="00837109">
              <w:rPr>
                <w:rStyle w:val="Hyperlink"/>
              </w:rPr>
              <w:t>Background</w:t>
            </w:r>
            <w:r w:rsidR="00BC271D">
              <w:rPr>
                <w:webHidden/>
              </w:rPr>
              <w:tab/>
            </w:r>
            <w:r w:rsidR="00BC271D">
              <w:rPr>
                <w:webHidden/>
              </w:rPr>
              <w:fldChar w:fldCharType="begin"/>
            </w:r>
            <w:r w:rsidR="00BC271D">
              <w:rPr>
                <w:webHidden/>
              </w:rPr>
              <w:instrText xml:space="preserve"> PAGEREF _Toc321140623 \h </w:instrText>
            </w:r>
            <w:r w:rsidR="00BC271D">
              <w:rPr>
                <w:webHidden/>
              </w:rPr>
            </w:r>
            <w:r w:rsidR="00BC271D">
              <w:rPr>
                <w:webHidden/>
              </w:rPr>
              <w:fldChar w:fldCharType="separate"/>
            </w:r>
            <w:r w:rsidR="00BC271D">
              <w:rPr>
                <w:webHidden/>
              </w:rPr>
              <w:t>2</w:t>
            </w:r>
            <w:r w:rsidR="00BC271D">
              <w:rPr>
                <w:webHidden/>
              </w:rPr>
              <w:fldChar w:fldCharType="end"/>
            </w:r>
          </w:hyperlink>
        </w:p>
        <w:p w14:paraId="09E1A116" w14:textId="670F6A39" w:rsidR="00F66134" w:rsidRDefault="000B3165">
          <w:pPr>
            <w:pStyle w:val="TOC1"/>
            <w:rPr>
              <w:color w:val="auto"/>
              <w:kern w:val="0"/>
              <w:sz w:val="22"/>
              <w:szCs w:val="22"/>
            </w:rPr>
          </w:pPr>
          <w:hyperlink w:anchor="_Toc321140624" w:history="1">
            <w:r w:rsidR="00837109">
              <w:rPr>
                <w:rStyle w:val="Hyperlink"/>
              </w:rPr>
              <w:t>Solution Design</w:t>
            </w:r>
            <w:r w:rsidR="00BC271D">
              <w:rPr>
                <w:webHidden/>
              </w:rPr>
              <w:tab/>
            </w:r>
            <w:r w:rsidR="00BC271D">
              <w:rPr>
                <w:webHidden/>
              </w:rPr>
              <w:fldChar w:fldCharType="begin"/>
            </w:r>
            <w:r w:rsidR="00BC271D">
              <w:rPr>
                <w:webHidden/>
              </w:rPr>
              <w:instrText xml:space="preserve"> PAGEREF _Toc321140624 \h </w:instrText>
            </w:r>
            <w:r w:rsidR="00BC271D">
              <w:rPr>
                <w:webHidden/>
              </w:rPr>
            </w:r>
            <w:r w:rsidR="00BC271D">
              <w:rPr>
                <w:webHidden/>
              </w:rPr>
              <w:fldChar w:fldCharType="separate"/>
            </w:r>
            <w:r w:rsidR="00BC271D">
              <w:rPr>
                <w:webHidden/>
              </w:rPr>
              <w:t>3</w:t>
            </w:r>
            <w:r w:rsidR="00BC271D">
              <w:rPr>
                <w:webHidden/>
              </w:rPr>
              <w:fldChar w:fldCharType="end"/>
            </w:r>
          </w:hyperlink>
        </w:p>
        <w:p w14:paraId="2FED8B01" w14:textId="3A159221" w:rsidR="00F66134" w:rsidRDefault="000B3165">
          <w:pPr>
            <w:pStyle w:val="TOC1"/>
            <w:rPr>
              <w:color w:val="auto"/>
              <w:kern w:val="0"/>
              <w:sz w:val="22"/>
              <w:szCs w:val="22"/>
            </w:rPr>
          </w:pPr>
          <w:hyperlink w:anchor="_Toc321140625" w:history="1">
            <w:r w:rsidR="00837109">
              <w:rPr>
                <w:rStyle w:val="Hyperlink"/>
              </w:rPr>
              <w:t>Implementation and testing</w:t>
            </w:r>
            <w:r w:rsidR="00BC271D">
              <w:rPr>
                <w:webHidden/>
              </w:rPr>
              <w:tab/>
            </w:r>
            <w:r w:rsidR="00BC271D">
              <w:rPr>
                <w:webHidden/>
              </w:rPr>
              <w:fldChar w:fldCharType="begin"/>
            </w:r>
            <w:r w:rsidR="00BC271D">
              <w:rPr>
                <w:webHidden/>
              </w:rPr>
              <w:instrText xml:space="preserve"> PAGEREF _Toc321140625 \h </w:instrText>
            </w:r>
            <w:r w:rsidR="00BC271D">
              <w:rPr>
                <w:webHidden/>
              </w:rPr>
            </w:r>
            <w:r w:rsidR="00BC271D">
              <w:rPr>
                <w:webHidden/>
              </w:rPr>
              <w:fldChar w:fldCharType="separate"/>
            </w:r>
            <w:r w:rsidR="00BC271D">
              <w:rPr>
                <w:webHidden/>
              </w:rPr>
              <w:t>4</w:t>
            </w:r>
            <w:r w:rsidR="00BC271D">
              <w:rPr>
                <w:webHidden/>
              </w:rPr>
              <w:fldChar w:fldCharType="end"/>
            </w:r>
          </w:hyperlink>
        </w:p>
        <w:p w14:paraId="46FA802D" w14:textId="01B87014" w:rsidR="00F66134" w:rsidRDefault="000B3165">
          <w:pPr>
            <w:pStyle w:val="TOC1"/>
            <w:rPr>
              <w:color w:val="auto"/>
              <w:kern w:val="0"/>
              <w:sz w:val="22"/>
              <w:szCs w:val="22"/>
            </w:rPr>
          </w:pPr>
          <w:hyperlink w:anchor="_Toc321140626" w:history="1">
            <w:r w:rsidR="00837109">
              <w:rPr>
                <w:rStyle w:val="Hyperlink"/>
              </w:rPr>
              <w:t>Project Breakdown Structure</w:t>
            </w:r>
            <w:r w:rsidR="00BC271D">
              <w:rPr>
                <w:webHidden/>
              </w:rPr>
              <w:tab/>
            </w:r>
            <w:r w:rsidR="00837109">
              <w:rPr>
                <w:webHidden/>
              </w:rPr>
              <w:t>9</w:t>
            </w:r>
          </w:hyperlink>
        </w:p>
        <w:p w14:paraId="13141DE2" w14:textId="0599BF29" w:rsidR="00F66134" w:rsidRDefault="000B3165">
          <w:pPr>
            <w:pStyle w:val="TOC1"/>
            <w:rPr>
              <w:color w:val="auto"/>
              <w:kern w:val="0"/>
              <w:sz w:val="22"/>
              <w:szCs w:val="22"/>
            </w:rPr>
          </w:pPr>
          <w:hyperlink w:anchor="_Toc321140627" w:history="1">
            <w:r w:rsidR="00BC271D">
              <w:rPr>
                <w:rStyle w:val="Hyperlink"/>
              </w:rPr>
              <w:t>Co</w:t>
            </w:r>
            <w:r w:rsidR="00837109">
              <w:rPr>
                <w:rStyle w:val="Hyperlink"/>
              </w:rPr>
              <w:t>nclusion</w:t>
            </w:r>
            <w:r w:rsidR="00BC271D">
              <w:rPr>
                <w:webHidden/>
              </w:rPr>
              <w:tab/>
            </w:r>
            <w:r w:rsidR="00837109">
              <w:rPr>
                <w:webHidden/>
              </w:rPr>
              <w:t>10</w:t>
            </w:r>
          </w:hyperlink>
        </w:p>
        <w:p w14:paraId="05CB3149" w14:textId="3BCA3BF8" w:rsidR="00F66134" w:rsidRDefault="000B3165">
          <w:pPr>
            <w:pStyle w:val="TOC1"/>
            <w:rPr>
              <w:color w:val="auto"/>
              <w:kern w:val="0"/>
              <w:sz w:val="22"/>
              <w:szCs w:val="22"/>
            </w:rPr>
          </w:pPr>
          <w:hyperlink w:anchor="_Toc321140628" w:history="1">
            <w:r w:rsidR="00837109">
              <w:rPr>
                <w:rStyle w:val="Hyperlink"/>
              </w:rPr>
              <w:t>Results</w:t>
            </w:r>
            <w:r w:rsidR="00BC271D">
              <w:rPr>
                <w:webHidden/>
              </w:rPr>
              <w:tab/>
            </w:r>
            <w:r w:rsidR="00837109">
              <w:rPr>
                <w:webHidden/>
              </w:rPr>
              <w:t>10</w:t>
            </w:r>
          </w:hyperlink>
        </w:p>
        <w:p w14:paraId="5F2E6A40" w14:textId="77777777" w:rsidR="00F66134" w:rsidRDefault="00BC271D">
          <w:pPr>
            <w:spacing w:before="40" w:after="160" w:line="288" w:lineRule="auto"/>
            <w:rPr>
              <w:b/>
              <w:bCs/>
              <w:noProof/>
            </w:rPr>
          </w:pPr>
          <w:r>
            <w:fldChar w:fldCharType="end"/>
          </w:r>
        </w:p>
      </w:sdtContent>
    </w:sdt>
    <w:p w14:paraId="12AF03F3" w14:textId="77777777" w:rsidR="00F66134" w:rsidRDefault="00F66134"/>
    <w:p w14:paraId="5F374DED" w14:textId="77777777" w:rsidR="00F66134" w:rsidRDefault="00F66134">
      <w:pPr>
        <w:sectPr w:rsidR="00F66134">
          <w:headerReference w:type="default" r:id="rId10"/>
          <w:pgSz w:w="12240" w:h="15840" w:code="1"/>
          <w:pgMar w:top="1080" w:right="720" w:bottom="720" w:left="3096" w:header="1080" w:footer="720" w:gutter="0"/>
          <w:pgNumType w:fmt="lowerRoman" w:start="0"/>
          <w:cols w:space="708"/>
          <w:titlePg/>
          <w:docGrid w:linePitch="360"/>
        </w:sectPr>
      </w:pPr>
    </w:p>
    <w:p w14:paraId="67B57654" w14:textId="1CCBEC4D" w:rsidR="00F66134" w:rsidRDefault="00FD45A3">
      <w:pPr>
        <w:pStyle w:val="Heading1"/>
      </w:pPr>
      <w:r>
        <w:lastRenderedPageBreak/>
        <w:t>Introduction</w:t>
      </w:r>
    </w:p>
    <w:p w14:paraId="378970AC" w14:textId="151C4042" w:rsidR="00F66134" w:rsidRDefault="00FD45A3">
      <w:pPr>
        <w:pStyle w:val="Heading2"/>
      </w:pPr>
      <w:r>
        <w:t>Aim</w:t>
      </w:r>
    </w:p>
    <w:p w14:paraId="1F3B9D38" w14:textId="393956C2" w:rsidR="00FA2804" w:rsidRDefault="00FD45A3" w:rsidP="00FA2804">
      <w:r>
        <w:t xml:space="preserve">Our aim was to create the best </w:t>
      </w:r>
      <w:r w:rsidR="00A07D1A">
        <w:t>user-friendly</w:t>
      </w:r>
      <w:r>
        <w:t xml:space="preserve"> version of Tic tac toe, </w:t>
      </w:r>
      <w:r w:rsidR="00A07D1A">
        <w:t xml:space="preserve">that will increase the fun in playing that </w:t>
      </w:r>
      <w:r w:rsidR="00F71A3F">
        <w:t>game. As it is widely known game, it was a good opportunity for us to introduce some new amendments in the game.</w:t>
      </w:r>
      <w:r w:rsidR="00837109">
        <w:t xml:space="preserve">   </w:t>
      </w:r>
    </w:p>
    <w:p w14:paraId="15D75D2A" w14:textId="3492BB8C" w:rsidR="00F66134" w:rsidRDefault="00BC271D" w:rsidP="00FA2804">
      <w:r>
        <w:br/>
      </w:r>
      <w:sdt>
        <w:sdtPr>
          <w:alias w:val="Click arrow to select a date"/>
          <w:tag w:val="Click arrow to select a date"/>
          <w:id w:val="-405455016"/>
          <w:placeholder>
            <w:docPart w:val="9822B06544554520B61F28826A44A50E"/>
          </w:placeholder>
          <w:date w:fullDate="2021-12-17T00:00:00Z">
            <w:dateFormat w:val="MMMM d, yyyy"/>
            <w:lid w:val="en-US"/>
            <w:storeMappedDataAs w:val="dateTime"/>
            <w:calendar w:val="gregorian"/>
          </w:date>
        </w:sdtPr>
        <w:sdtEndPr/>
        <w:sdtContent>
          <w:r w:rsidR="00F71A3F">
            <w:t>December 17, 2021</w:t>
          </w:r>
        </w:sdtContent>
      </w:sdt>
    </w:p>
    <w:p w14:paraId="021DD526" w14:textId="523846AA" w:rsidR="00F66134" w:rsidRDefault="00FA2804">
      <w:pPr>
        <w:pStyle w:val="Heading1"/>
      </w:pPr>
      <w:r>
        <w:lastRenderedPageBreak/>
        <w:t>Background</w:t>
      </w:r>
    </w:p>
    <w:p w14:paraId="1FDCC359" w14:textId="5EFC9D78" w:rsidR="00F66134" w:rsidRDefault="00ED1CA7" w:rsidP="00ED1CA7">
      <w:proofErr w:type="spellStart"/>
      <w:r>
        <w:t>Stdio.h</w:t>
      </w:r>
      <w:proofErr w:type="spellEnd"/>
      <w:r>
        <w:t xml:space="preserve"> was used for performing simple programming tasks such as </w:t>
      </w:r>
      <w:proofErr w:type="spellStart"/>
      <w:r>
        <w:t>scanf</w:t>
      </w:r>
      <w:proofErr w:type="spellEnd"/>
      <w:r>
        <w:t xml:space="preserve"> () and </w:t>
      </w:r>
      <w:proofErr w:type="spellStart"/>
      <w:r>
        <w:t>printf</w:t>
      </w:r>
      <w:proofErr w:type="spellEnd"/>
      <w:r>
        <w:t xml:space="preserve"> ().</w:t>
      </w:r>
    </w:p>
    <w:p w14:paraId="4659F57F" w14:textId="5B0FD6EB" w:rsidR="00ED1CA7" w:rsidRDefault="00ED1CA7" w:rsidP="00ED1CA7">
      <w:proofErr w:type="spellStart"/>
      <w:r>
        <w:t>Conio.h</w:t>
      </w:r>
      <w:proofErr w:type="spellEnd"/>
      <w:r>
        <w:t xml:space="preserve"> library was used functions like </w:t>
      </w:r>
      <w:proofErr w:type="spellStart"/>
      <w:r>
        <w:t>getch</w:t>
      </w:r>
      <w:proofErr w:type="spellEnd"/>
      <w:r>
        <w:t xml:space="preserve"> () and </w:t>
      </w:r>
      <w:proofErr w:type="spellStart"/>
      <w:r>
        <w:t>kbhit</w:t>
      </w:r>
      <w:proofErr w:type="spellEnd"/>
      <w:r>
        <w:t xml:space="preserve"> () functions.</w:t>
      </w:r>
    </w:p>
    <w:p w14:paraId="09B4CD57" w14:textId="0266684F" w:rsidR="00B544B1" w:rsidRDefault="00B544B1" w:rsidP="00ED1CA7">
      <w:proofErr w:type="spellStart"/>
      <w:r>
        <w:t>Stdlib.h</w:t>
      </w:r>
      <w:proofErr w:type="spellEnd"/>
      <w:r>
        <w:t xml:space="preserve"> was used for exit (), system (), </w:t>
      </w:r>
      <w:proofErr w:type="spellStart"/>
      <w:r>
        <w:t>srand</w:t>
      </w:r>
      <w:proofErr w:type="spellEnd"/>
      <w:r>
        <w:t xml:space="preserve"> () and rand () functions.</w:t>
      </w:r>
    </w:p>
    <w:p w14:paraId="38442595" w14:textId="0F37C431" w:rsidR="00B544B1" w:rsidRDefault="00B544B1" w:rsidP="00ED1CA7">
      <w:proofErr w:type="spellStart"/>
      <w:r w:rsidRPr="00B544B1">
        <w:t>ctype.h</w:t>
      </w:r>
      <w:proofErr w:type="spellEnd"/>
      <w:r>
        <w:t xml:space="preserve"> was used for texting and mapping characters.</w:t>
      </w:r>
    </w:p>
    <w:p w14:paraId="696E39F4" w14:textId="77777777" w:rsidR="00B544B1" w:rsidRDefault="00B544B1" w:rsidP="00ED1CA7"/>
    <w:p w14:paraId="5B9E68F0" w14:textId="223CBE9E" w:rsidR="00ED1CA7" w:rsidRDefault="00ED1CA7" w:rsidP="00ED1CA7"/>
    <w:p w14:paraId="5A78C71F" w14:textId="3007AA9A" w:rsidR="00ED1CA7" w:rsidRDefault="00ED1CA7" w:rsidP="00ED1CA7"/>
    <w:p w14:paraId="7207EC43" w14:textId="31289D21" w:rsidR="00ED1CA7" w:rsidRDefault="00C43664" w:rsidP="00ED1CA7">
      <w:pPr>
        <w:pStyle w:val="Heading1"/>
      </w:pPr>
      <w:bookmarkStart w:id="0" w:name="_Toc321140622"/>
      <w:r>
        <w:rPr>
          <w:noProof/>
        </w:rPr>
        <w:lastRenderedPageBreak/>
        <mc:AlternateContent>
          <mc:Choice Requires="wps">
            <w:drawing>
              <wp:anchor distT="0" distB="2743200" distL="182880" distR="182880" simplePos="0" relativeHeight="251659264" behindDoc="0" locked="0" layoutInCell="1" allowOverlap="1" wp14:anchorId="293E5500" wp14:editId="5184E6B0">
                <wp:simplePos x="0" y="0"/>
                <wp:positionH relativeFrom="page">
                  <wp:posOffset>315595</wp:posOffset>
                </wp:positionH>
                <wp:positionV relativeFrom="margin">
                  <wp:posOffset>47625</wp:posOffset>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C84F5" w14:textId="3F6A8C3A" w:rsidR="00F66134" w:rsidRDefault="00F66134">
                            <w:pPr>
                              <w:pStyle w:val="Quote"/>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93E5500" id="Text Box 5" o:spid="_x0000_s1028" type="#_x0000_t202" alt="Sidebar" style="position:absolute;margin-left:24.85pt;margin-top:3.75pt;width:98.25pt;height:181.45pt;z-index:251659264;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" filled="f" stroked="f" strokeweight=".5pt">
                <v:textbox inset="3.6pt,0,3.6pt,0">
                  <w:txbxContent>
                    <w:p w14:paraId="2D1C84F5" w14:textId="3F6A8C3A" w:rsidR="00F66134" w:rsidRDefault="00F66134">
                      <w:pPr>
                        <w:pStyle w:val="Quote"/>
                      </w:pPr>
                    </w:p>
                  </w:txbxContent>
                </v:textbox>
                <w10:wrap type="square" side="largest" anchorx="page" anchory="margin"/>
              </v:shape>
            </w:pict>
          </mc:Fallback>
        </mc:AlternateContent>
      </w:r>
      <w:bookmarkEnd w:id="0"/>
      <w:r w:rsidR="00ED1CA7">
        <w:t>Solution Design</w:t>
      </w:r>
    </w:p>
    <w:p w14:paraId="27B663C1" w14:textId="1E5F9734" w:rsidR="00ED1CA7" w:rsidRPr="00ED1CA7" w:rsidRDefault="00E90AB1" w:rsidP="00ED1CA7">
      <w:r>
        <w:t>The program</w:t>
      </w:r>
      <w:r w:rsidR="00380605">
        <w:t xml:space="preserve"> displays</w:t>
      </w:r>
      <w:r>
        <w:t xml:space="preserve"> a start-up panel in the beginning</w:t>
      </w:r>
      <w:r w:rsidR="00380605">
        <w:t>, showing the name of the game. The name is followed by the starting menu</w:t>
      </w:r>
      <w:r w:rsidR="00C27191">
        <w:t xml:space="preserve"> which contains four options.</w:t>
      </w:r>
      <w:r w:rsidR="00AB154E">
        <w:t xml:space="preserve"> The options can </w:t>
      </w:r>
      <w:proofErr w:type="gramStart"/>
      <w:r w:rsidR="00AB154E">
        <w:t>accessed</w:t>
      </w:r>
      <w:proofErr w:type="gramEnd"/>
      <w:r w:rsidR="00AB154E">
        <w:t xml:space="preserve"> with down arrow keys.</w:t>
      </w:r>
      <w:r w:rsidR="005B1090">
        <w:t xml:space="preserve"> The four options are as follows: “Play”, “Credits”, “Instructions”, “Exit”. The credits option upon being selected will display the credit points. The Instructions manual will direct the user</w:t>
      </w:r>
      <w:r w:rsidR="00C43664">
        <w:t>s</w:t>
      </w:r>
      <w:r w:rsidR="005B1090">
        <w:t xml:space="preserve"> to the instructions of the game. The exit option will allow the user</w:t>
      </w:r>
      <w:r w:rsidR="00C43664">
        <w:t>s</w:t>
      </w:r>
      <w:r w:rsidR="005B1090">
        <w:t xml:space="preserve"> to quit the game. The play option</w:t>
      </w:r>
      <w:r w:rsidR="008601F0">
        <w:t xml:space="preserve"> will present the user with choices to play the game, Sigle player or multiplayer. If user selects the single player option he will then play with computer. W</w:t>
      </w:r>
      <w:r w:rsidR="005B1090">
        <w:t>here</w:t>
      </w:r>
      <w:r w:rsidR="008601F0">
        <w:t xml:space="preserve">as the multiplayer option would ask </w:t>
      </w:r>
      <w:r w:rsidR="00C43664">
        <w:t xml:space="preserve">player 1 to enter a block number against which he wishes to enter his symbol. Then the player two would be asked to enter a block number against which he </w:t>
      </w:r>
      <w:r w:rsidR="003F60D2">
        <w:t>wishes to enter his symbol. The process will repeat until the users run out of option and a result is decided. The result has three possibilities, victory for either of the user or a tie.</w:t>
      </w:r>
      <w:r w:rsidR="00F13400">
        <w:t xml:space="preserve"> After the outcome the user is presented with </w:t>
      </w:r>
      <w:r w:rsidR="00C82403">
        <w:t xml:space="preserve">two choices to either continue or exit the game. </w:t>
      </w:r>
    </w:p>
    <w:p w14:paraId="4714349A" w14:textId="5CE64FD4" w:rsidR="00F66134" w:rsidRDefault="00C82403">
      <w:pPr>
        <w:pStyle w:val="Heading1"/>
      </w:pPr>
      <w:r>
        <w:lastRenderedPageBreak/>
        <w:t>Implementation and testing</w:t>
      </w:r>
    </w:p>
    <w:p w14:paraId="2A90D14A" w14:textId="4596B11E" w:rsidR="00D555B3" w:rsidRDefault="00D555B3" w:rsidP="00C82403">
      <w:r>
        <w:t>Firstly, the name of the game is displayed, which was made using ASCII ARTS.</w:t>
      </w:r>
      <w:r w:rsidR="0068032C">
        <w:t xml:space="preserve"> As shown in the program the function char head() is used to display the heading.</w:t>
      </w:r>
    </w:p>
    <w:p w14:paraId="2B127852" w14:textId="2FFEF5DE" w:rsidR="00D555B3" w:rsidRDefault="00D555B3" w:rsidP="00C82403">
      <w:r>
        <w:rPr>
          <w:noProof/>
        </w:rPr>
        <w:drawing>
          <wp:inline distT="0" distB="0" distL="0" distR="0" wp14:anchorId="0B3B65E6" wp14:editId="7FB05C15">
            <wp:extent cx="5349240" cy="1752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349240" cy="1752600"/>
                    </a:xfrm>
                    <a:prstGeom prst="rect">
                      <a:avLst/>
                    </a:prstGeom>
                  </pic:spPr>
                </pic:pic>
              </a:graphicData>
            </a:graphic>
          </wp:inline>
        </w:drawing>
      </w:r>
    </w:p>
    <w:p w14:paraId="632B1BBD" w14:textId="79C55CE9" w:rsidR="00D960AE" w:rsidRDefault="00D960AE" w:rsidP="00C82403">
      <w:r>
        <w:rPr>
          <w:noProof/>
        </w:rPr>
        <w:drawing>
          <wp:inline distT="0" distB="0" distL="0" distR="0" wp14:anchorId="238A5D98" wp14:editId="77CA28C0">
            <wp:extent cx="5349240" cy="2019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9240" cy="2019300"/>
                    </a:xfrm>
                    <a:prstGeom prst="rect">
                      <a:avLst/>
                    </a:prstGeom>
                  </pic:spPr>
                </pic:pic>
              </a:graphicData>
            </a:graphic>
          </wp:inline>
        </w:drawing>
      </w:r>
    </w:p>
    <w:p w14:paraId="3E75FF14" w14:textId="77777777" w:rsidR="00AB154E" w:rsidRDefault="00AB154E" w:rsidP="00C82403"/>
    <w:p w14:paraId="35E28902" w14:textId="77777777" w:rsidR="00AB154E" w:rsidRDefault="00AB154E" w:rsidP="00C82403"/>
    <w:p w14:paraId="343C676A" w14:textId="77777777" w:rsidR="00AB154E" w:rsidRDefault="00AB154E" w:rsidP="00C82403"/>
    <w:p w14:paraId="2DBBBF14" w14:textId="77777777" w:rsidR="00AB154E" w:rsidRDefault="00AB154E" w:rsidP="00C82403"/>
    <w:p w14:paraId="0E3FD9DF" w14:textId="77777777" w:rsidR="00AB154E" w:rsidRDefault="00AB154E" w:rsidP="00C82403"/>
    <w:p w14:paraId="08600A08" w14:textId="15C22C58" w:rsidR="006B62C4" w:rsidRDefault="006B62C4" w:rsidP="00C82403"/>
    <w:p w14:paraId="552BE9B5" w14:textId="58233EA8" w:rsidR="00DD73C2" w:rsidRDefault="00DD73C2" w:rsidP="00C82403"/>
    <w:p w14:paraId="5B278DEB" w14:textId="54936610" w:rsidR="00DD73C2" w:rsidRDefault="00DD73C2" w:rsidP="00C82403">
      <w:r>
        <w:lastRenderedPageBreak/>
        <w:t>When play option is chosen a board appears Infront of the users. This is done using the board() function in the program.</w:t>
      </w:r>
    </w:p>
    <w:p w14:paraId="35BF4C14" w14:textId="6E1A5311" w:rsidR="00DD73C2" w:rsidRDefault="004108A3" w:rsidP="00C82403">
      <w:r>
        <w:rPr>
          <w:noProof/>
        </w:rPr>
        <w:drawing>
          <wp:inline distT="0" distB="0" distL="0" distR="0" wp14:anchorId="074E5495" wp14:editId="28520615">
            <wp:extent cx="3324225" cy="2105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2105025"/>
                    </a:xfrm>
                    <a:prstGeom prst="rect">
                      <a:avLst/>
                    </a:prstGeom>
                  </pic:spPr>
                </pic:pic>
              </a:graphicData>
            </a:graphic>
          </wp:inline>
        </w:drawing>
      </w:r>
    </w:p>
    <w:p w14:paraId="02F1ADB0" w14:textId="2E17379A" w:rsidR="004108A3" w:rsidRDefault="004108A3" w:rsidP="00C82403">
      <w:r>
        <w:rPr>
          <w:noProof/>
        </w:rPr>
        <w:drawing>
          <wp:inline distT="0" distB="0" distL="0" distR="0" wp14:anchorId="503AF212" wp14:editId="2F94683F">
            <wp:extent cx="5349240" cy="371475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9240" cy="3714750"/>
                    </a:xfrm>
                    <a:prstGeom prst="rect">
                      <a:avLst/>
                    </a:prstGeom>
                  </pic:spPr>
                </pic:pic>
              </a:graphicData>
            </a:graphic>
          </wp:inline>
        </w:drawing>
      </w:r>
    </w:p>
    <w:p w14:paraId="4BBCE39D" w14:textId="4118871F" w:rsidR="004108A3" w:rsidRDefault="004108A3" w:rsidP="00C82403"/>
    <w:p w14:paraId="7E6AAE4F" w14:textId="4D65E849" w:rsidR="00792F4C" w:rsidRDefault="00792F4C" w:rsidP="00C82403"/>
    <w:p w14:paraId="598D1548" w14:textId="62930718" w:rsidR="00792F4C" w:rsidRDefault="00792F4C" w:rsidP="00C82403">
      <w:r>
        <w:lastRenderedPageBreak/>
        <w:t xml:space="preserve">After pressing the play button, </w:t>
      </w:r>
      <w:proofErr w:type="gramStart"/>
      <w:r>
        <w:t>If</w:t>
      </w:r>
      <w:proofErr w:type="gramEnd"/>
      <w:r>
        <w:t xml:space="preserve"> user selects the 1player option he will then play against the computer. The player would be asked to enter his block number. Then the computer would enter its block random through the help</w:t>
      </w:r>
      <w:r w:rsidR="001E45EF">
        <w:t xml:space="preserve"> of flag, which will mark that particular block number ass occupied.</w:t>
      </w:r>
    </w:p>
    <w:p w14:paraId="2CF02ADD" w14:textId="57279339" w:rsidR="00792F4C" w:rsidRDefault="008661D2" w:rsidP="00C82403">
      <w:r>
        <w:rPr>
          <w:noProof/>
        </w:rPr>
        <w:drawing>
          <wp:inline distT="0" distB="0" distL="0" distR="0" wp14:anchorId="6494B950" wp14:editId="7BE3C7BC">
            <wp:extent cx="5410200" cy="62103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410200" cy="6210300"/>
                    </a:xfrm>
                    <a:prstGeom prst="rect">
                      <a:avLst/>
                    </a:prstGeom>
                  </pic:spPr>
                </pic:pic>
              </a:graphicData>
            </a:graphic>
          </wp:inline>
        </w:drawing>
      </w:r>
    </w:p>
    <w:p w14:paraId="6F0A117F" w14:textId="2F0A0D2C" w:rsidR="004108A3" w:rsidRDefault="008661D2" w:rsidP="00C82403">
      <w:r>
        <w:lastRenderedPageBreak/>
        <w:t>If multiplayer(2player) option is selected. Then the</w:t>
      </w:r>
      <w:r w:rsidR="00AE497B">
        <w:t xml:space="preserve"> player 1 has to choose the block against which he wishes to enter his symbol. The selected block is then occupied with the player one’s symbol, and then the player 2 is given the opportunity to select the block from the remaining ones. If the user </w:t>
      </w:r>
      <w:r w:rsidR="00915338">
        <w:t xml:space="preserve">enters an out-of-range  block number, the program displays a warning of “Invalid move”. Below is the screenshot of this operation. </w:t>
      </w:r>
    </w:p>
    <w:p w14:paraId="6796E617" w14:textId="5588D928" w:rsidR="00915338" w:rsidRDefault="001B548C" w:rsidP="00C82403">
      <w:r>
        <w:rPr>
          <w:noProof/>
        </w:rPr>
        <w:drawing>
          <wp:inline distT="0" distB="0" distL="0" distR="0" wp14:anchorId="183E126C" wp14:editId="0FD176FB">
            <wp:extent cx="4933950" cy="59150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4933950" cy="5915025"/>
                    </a:xfrm>
                    <a:prstGeom prst="rect">
                      <a:avLst/>
                    </a:prstGeom>
                  </pic:spPr>
                </pic:pic>
              </a:graphicData>
            </a:graphic>
          </wp:inline>
        </w:drawing>
      </w:r>
    </w:p>
    <w:p w14:paraId="7DFFBC0E" w14:textId="7A74DEFC" w:rsidR="001B548C" w:rsidRDefault="001B548C" w:rsidP="00C82403">
      <w:r>
        <w:rPr>
          <w:noProof/>
        </w:rPr>
        <w:lastRenderedPageBreak/>
        <w:drawing>
          <wp:inline distT="0" distB="0" distL="0" distR="0" wp14:anchorId="738375FC" wp14:editId="15523CE2">
            <wp:extent cx="3533775" cy="34575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3533775" cy="3457575"/>
                    </a:xfrm>
                    <a:prstGeom prst="rect">
                      <a:avLst/>
                    </a:prstGeom>
                  </pic:spPr>
                </pic:pic>
              </a:graphicData>
            </a:graphic>
          </wp:inline>
        </w:drawing>
      </w:r>
    </w:p>
    <w:p w14:paraId="709B61CE" w14:textId="7484C0CB" w:rsidR="001B548C" w:rsidRDefault="001B548C" w:rsidP="00C82403"/>
    <w:p w14:paraId="23E52A3A" w14:textId="14BEB60C" w:rsidR="001B548C" w:rsidRDefault="001B548C" w:rsidP="00C82403"/>
    <w:p w14:paraId="735AB330" w14:textId="66AC4DAC" w:rsidR="001B548C" w:rsidRDefault="001B548C" w:rsidP="00C82403"/>
    <w:p w14:paraId="7B2CB1AC" w14:textId="520FC6C7" w:rsidR="001B548C" w:rsidRDefault="001B548C" w:rsidP="00C82403"/>
    <w:p w14:paraId="424995B6" w14:textId="6B1BFA1A" w:rsidR="001B548C" w:rsidRDefault="001B548C" w:rsidP="00C82403"/>
    <w:p w14:paraId="2B56B46D" w14:textId="5F61565B" w:rsidR="001B548C" w:rsidRDefault="001B548C" w:rsidP="00C82403"/>
    <w:p w14:paraId="343AC204" w14:textId="4C7F3EDE" w:rsidR="001B548C" w:rsidRDefault="001B548C" w:rsidP="00C82403"/>
    <w:p w14:paraId="489BB499" w14:textId="641FC4A6" w:rsidR="001B548C" w:rsidRDefault="001B548C" w:rsidP="00C82403"/>
    <w:p w14:paraId="31C8066C" w14:textId="26C05F1F" w:rsidR="001B548C" w:rsidRDefault="001B548C" w:rsidP="00C82403"/>
    <w:p w14:paraId="3D0DF583" w14:textId="51361A57" w:rsidR="001B548C" w:rsidRDefault="001B548C" w:rsidP="00C82403"/>
    <w:p w14:paraId="239D6C3A" w14:textId="77777777" w:rsidR="001B548C" w:rsidRDefault="001B548C" w:rsidP="00C82403"/>
    <w:p w14:paraId="181252C5" w14:textId="448CCE58" w:rsidR="00915338" w:rsidRDefault="004056AA" w:rsidP="00C82403">
      <w:r>
        <w:lastRenderedPageBreak/>
        <w:t xml:space="preserve">The selection of blocks by player 1 followed by player 2 repeats until </w:t>
      </w:r>
      <w:r w:rsidR="008F5C51">
        <w:t>the choices run out.</w:t>
      </w:r>
    </w:p>
    <w:p w14:paraId="522BAAD6" w14:textId="1818CD1B" w:rsidR="00201371" w:rsidRDefault="008F5C51" w:rsidP="00C82403">
      <w:r>
        <w:t xml:space="preserve">Then the evaluation of the result takes place using the function </w:t>
      </w:r>
      <w:proofErr w:type="spellStart"/>
      <w:r>
        <w:t>checkwin</w:t>
      </w:r>
      <w:proofErr w:type="spellEnd"/>
      <w:r>
        <w:t>()</w:t>
      </w:r>
      <w:r w:rsidR="00AC604A">
        <w:t xml:space="preserve"> function</w:t>
      </w:r>
      <w:r w:rsidR="00D246BB">
        <w:t xml:space="preserve">. The return value of this function is stored in a variable </w:t>
      </w:r>
      <w:proofErr w:type="spellStart"/>
      <w:r w:rsidR="00D246BB" w:rsidRPr="00D246BB">
        <w:rPr>
          <w:b/>
          <w:bCs/>
        </w:rPr>
        <w:t>i</w:t>
      </w:r>
      <w:proofErr w:type="spellEnd"/>
      <w:r w:rsidR="00D246BB">
        <w:t>.</w:t>
      </w:r>
      <w:r w:rsidR="005229E5">
        <w:t xml:space="preserve"> In the function </w:t>
      </w:r>
      <w:proofErr w:type="spellStart"/>
      <w:r w:rsidR="005229E5">
        <w:t>checkwin</w:t>
      </w:r>
      <w:proofErr w:type="spellEnd"/>
      <w:r w:rsidR="005229E5">
        <w:t>()  the choices of each player are matched and if an acceptable pattern is there,</w:t>
      </w:r>
      <w:r>
        <w:t xml:space="preserve"> </w:t>
      </w:r>
      <w:r w:rsidR="005229E5">
        <w:t>t</w:t>
      </w:r>
      <w:r>
        <w:t xml:space="preserve">he function returns an integer value of </w:t>
      </w:r>
      <w:r w:rsidR="005229E5">
        <w:t>1. Otherwise, the function returns 0.</w:t>
      </w:r>
      <w:r w:rsidR="00D246BB">
        <w:t xml:space="preserve"> This determines the result of the game which is then printed using </w:t>
      </w:r>
      <w:proofErr w:type="spellStart"/>
      <w:r w:rsidR="00D246BB">
        <w:t>printf</w:t>
      </w:r>
      <w:proofErr w:type="spellEnd"/>
      <w:r w:rsidR="00D246BB">
        <w:t xml:space="preserve"> in the if conditions</w:t>
      </w:r>
      <w:r w:rsidR="00435EBD">
        <w:t>.</w:t>
      </w:r>
    </w:p>
    <w:p w14:paraId="74110E83" w14:textId="77777777" w:rsidR="001B548C" w:rsidRDefault="001B548C" w:rsidP="001B548C">
      <w:r>
        <w:t xml:space="preserve">NOTE: If 1player option is selected the in-case of the victory for the computer, the program will display “computer win”.  </w:t>
      </w:r>
    </w:p>
    <w:p w14:paraId="0A81378A" w14:textId="77777777" w:rsidR="001B548C" w:rsidRDefault="001B548C" w:rsidP="00C82403"/>
    <w:p w14:paraId="7069CC8D" w14:textId="3D0A12A9" w:rsidR="00D246BB" w:rsidRDefault="00435EBD" w:rsidP="00C82403">
      <w:r>
        <w:rPr>
          <w:noProof/>
        </w:rPr>
        <w:drawing>
          <wp:inline distT="0" distB="0" distL="0" distR="0" wp14:anchorId="467AB4E9" wp14:editId="362DFBF5">
            <wp:extent cx="5686425" cy="3733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6425" cy="3733800"/>
                    </a:xfrm>
                    <a:prstGeom prst="rect">
                      <a:avLst/>
                    </a:prstGeom>
                  </pic:spPr>
                </pic:pic>
              </a:graphicData>
            </a:graphic>
          </wp:inline>
        </w:drawing>
      </w:r>
    </w:p>
    <w:p w14:paraId="60765B01" w14:textId="5CDBE668" w:rsidR="004108A3" w:rsidRDefault="001B548C" w:rsidP="00C82403">
      <w:r>
        <w:rPr>
          <w:noProof/>
        </w:rPr>
        <w:lastRenderedPageBreak/>
        <w:drawing>
          <wp:inline distT="0" distB="0" distL="0" distR="0" wp14:anchorId="7B231CA3" wp14:editId="11883AD1">
            <wp:extent cx="4552950" cy="26574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4552950" cy="2657475"/>
                    </a:xfrm>
                    <a:prstGeom prst="rect">
                      <a:avLst/>
                    </a:prstGeom>
                  </pic:spPr>
                </pic:pic>
              </a:graphicData>
            </a:graphic>
          </wp:inline>
        </w:drawing>
      </w:r>
    </w:p>
    <w:p w14:paraId="4387AC84" w14:textId="77777777" w:rsidR="001B548C" w:rsidRDefault="001B548C" w:rsidP="00C82403"/>
    <w:p w14:paraId="2E1EDF01" w14:textId="77777777" w:rsidR="001B548C" w:rsidRDefault="001B548C" w:rsidP="00C82403"/>
    <w:p w14:paraId="298CC3D9" w14:textId="77777777" w:rsidR="001B548C" w:rsidRDefault="001B548C" w:rsidP="00C82403"/>
    <w:p w14:paraId="74FB83AC" w14:textId="77777777" w:rsidR="001B548C" w:rsidRDefault="001B548C" w:rsidP="00C82403"/>
    <w:p w14:paraId="6D4306E5" w14:textId="77777777" w:rsidR="001B548C" w:rsidRDefault="001B548C" w:rsidP="00C82403"/>
    <w:p w14:paraId="37836844" w14:textId="77777777" w:rsidR="001B548C" w:rsidRDefault="001B548C" w:rsidP="00C82403"/>
    <w:p w14:paraId="730ED08E" w14:textId="77777777" w:rsidR="001B548C" w:rsidRDefault="001B548C" w:rsidP="00C82403"/>
    <w:p w14:paraId="78628A09" w14:textId="77777777" w:rsidR="001B548C" w:rsidRDefault="001B548C" w:rsidP="00C82403"/>
    <w:p w14:paraId="1A769576" w14:textId="77777777" w:rsidR="001B548C" w:rsidRDefault="001B548C" w:rsidP="00C82403"/>
    <w:p w14:paraId="5AE9C035" w14:textId="77777777" w:rsidR="001B548C" w:rsidRDefault="001B548C" w:rsidP="00C82403"/>
    <w:p w14:paraId="66237D6C" w14:textId="77777777" w:rsidR="001B548C" w:rsidRDefault="001B548C" w:rsidP="00C82403"/>
    <w:p w14:paraId="5B990036" w14:textId="77777777" w:rsidR="001B548C" w:rsidRDefault="001B548C" w:rsidP="00C82403"/>
    <w:p w14:paraId="43720EAE" w14:textId="77777777" w:rsidR="001B548C" w:rsidRDefault="001B548C" w:rsidP="00C82403"/>
    <w:p w14:paraId="5D246F8E" w14:textId="77777777" w:rsidR="001B548C" w:rsidRDefault="001B548C" w:rsidP="00C82403"/>
    <w:p w14:paraId="69862906" w14:textId="40C83EF7" w:rsidR="006B62C4" w:rsidRDefault="005C1E46" w:rsidP="00C82403">
      <w:r>
        <w:lastRenderedPageBreak/>
        <w:t>After the result of first game, the program presents two choices to user to either continue or exit by entering ‘Y’ for continuing or ‘N’ for exiting. The response is stored in a variable named response. The response variable is sent to switch case statement to decide the future action.</w:t>
      </w:r>
    </w:p>
    <w:p w14:paraId="152D5461" w14:textId="1FA19F42" w:rsidR="00AC604A" w:rsidRDefault="00AC604A" w:rsidP="00C82403">
      <w:r>
        <w:rPr>
          <w:noProof/>
        </w:rPr>
        <w:drawing>
          <wp:inline distT="0" distB="0" distL="0" distR="0" wp14:anchorId="59B26FB6" wp14:editId="23F04076">
            <wp:extent cx="4352925" cy="2667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2925" cy="2667000"/>
                    </a:xfrm>
                    <a:prstGeom prst="rect">
                      <a:avLst/>
                    </a:prstGeom>
                  </pic:spPr>
                </pic:pic>
              </a:graphicData>
            </a:graphic>
          </wp:inline>
        </w:drawing>
      </w:r>
    </w:p>
    <w:p w14:paraId="16675FC6" w14:textId="77777777" w:rsidR="00AC604A" w:rsidRDefault="00AC604A" w:rsidP="00C82403"/>
    <w:p w14:paraId="2E452B0A" w14:textId="77777777" w:rsidR="00AC604A" w:rsidRPr="00C82403" w:rsidRDefault="00AC604A" w:rsidP="00C82403"/>
    <w:p w14:paraId="454EE904" w14:textId="3B61A9EB" w:rsidR="00F66134" w:rsidRDefault="00AC604A" w:rsidP="00AC604A">
      <w:pPr>
        <w:pStyle w:val="Heading1"/>
      </w:pPr>
      <w:r>
        <w:lastRenderedPageBreak/>
        <w:t>Project Breakdown Structure</w:t>
      </w:r>
    </w:p>
    <w:p w14:paraId="2CC068A6" w14:textId="4146BA54" w:rsidR="00AC604A" w:rsidRPr="00AC604A" w:rsidRDefault="00AC604A" w:rsidP="00AC604A">
      <w:r>
        <w:t>We evenly distributed the workload</w:t>
      </w:r>
      <w:r w:rsidR="00AA35EE">
        <w:t>, to increase the efficiency of our product.</w:t>
      </w:r>
      <w:r w:rsidR="00E63445">
        <w:t xml:space="preserve"> First stage involved a thorough research and gathering of the ideas regarding the project. Our first stage was completed on </w:t>
      </w:r>
      <w:r w:rsidR="00FB59E0">
        <w:t>5</w:t>
      </w:r>
      <w:r w:rsidR="00FB59E0" w:rsidRPr="00FB59E0">
        <w:rPr>
          <w:vertAlign w:val="superscript"/>
        </w:rPr>
        <w:t>th</w:t>
      </w:r>
      <w:r w:rsidR="00FB59E0">
        <w:t xml:space="preserve"> </w:t>
      </w:r>
      <w:r w:rsidR="00E63445">
        <w:t xml:space="preserve">of </w:t>
      </w:r>
      <w:r w:rsidR="00FB59E0">
        <w:t>November</w:t>
      </w:r>
      <w:r w:rsidR="00E63445">
        <w:t xml:space="preserve"> 2021. Second stage involved the implementation of those ideas and research in the form a program. This stage was completed till 1</w:t>
      </w:r>
      <w:r w:rsidR="00FB59E0">
        <w:t>8</w:t>
      </w:r>
      <w:r w:rsidR="00E63445" w:rsidRPr="00E63445">
        <w:rPr>
          <w:vertAlign w:val="superscript"/>
        </w:rPr>
        <w:t>th</w:t>
      </w:r>
      <w:r w:rsidR="00E63445">
        <w:t xml:space="preserve"> of November 2021. After the second stage we immediately moved on </w:t>
      </w:r>
      <w:r w:rsidR="008C404E">
        <w:t xml:space="preserve">to </w:t>
      </w:r>
      <w:r w:rsidR="00E63445">
        <w:t>the third stage</w:t>
      </w:r>
      <w:r w:rsidR="008C404E">
        <w:t>. This stage involved getting rid of errors</w:t>
      </w:r>
      <w:r w:rsidR="0019155C">
        <w:t>,</w:t>
      </w:r>
      <w:r w:rsidR="008C404E">
        <w:t xml:space="preserve"> bugs</w:t>
      </w:r>
      <w:r w:rsidR="0019155C">
        <w:t xml:space="preserve"> and glitches</w:t>
      </w:r>
      <w:r w:rsidR="008C404E">
        <w:t xml:space="preserve"> which were shown in our first draft of the program. This stage was completed till </w:t>
      </w:r>
      <w:r w:rsidR="00FB59E0">
        <w:t>30</w:t>
      </w:r>
      <w:r w:rsidR="008C404E" w:rsidRPr="008C404E">
        <w:rPr>
          <w:vertAlign w:val="superscript"/>
        </w:rPr>
        <w:t>th</w:t>
      </w:r>
      <w:r w:rsidR="008C404E">
        <w:t xml:space="preserve"> November 2021. The fourth and final stage consisted of the further enhancement of our project like improving the quality of functions, reducing line of </w:t>
      </w:r>
      <w:proofErr w:type="gramStart"/>
      <w:r w:rsidR="008C404E">
        <w:t>codes</w:t>
      </w:r>
      <w:proofErr w:type="gramEnd"/>
      <w:r w:rsidR="008C404E">
        <w:t xml:space="preserve"> </w:t>
      </w:r>
      <w:r w:rsidR="00D10582">
        <w:t>and</w:t>
      </w:r>
      <w:r w:rsidR="008C404E">
        <w:t xml:space="preserve"> minimizing the response rate of our program to </w:t>
      </w:r>
      <w:r w:rsidR="0019155C">
        <w:t>provide the best user experience.</w:t>
      </w:r>
      <w:r w:rsidR="00B84A9C">
        <w:t xml:space="preserve"> Our project was completely ready on 1</w:t>
      </w:r>
      <w:r w:rsidR="00FB59E0">
        <w:t>2</w:t>
      </w:r>
      <w:r w:rsidR="00B84A9C" w:rsidRPr="00B84A9C">
        <w:rPr>
          <w:vertAlign w:val="superscript"/>
        </w:rPr>
        <w:t>th</w:t>
      </w:r>
      <w:r w:rsidR="00B84A9C">
        <w:t xml:space="preserve"> December 2021.</w:t>
      </w:r>
      <w:r w:rsidR="0019155C">
        <w:t xml:space="preserve">  </w:t>
      </w:r>
    </w:p>
    <w:p w14:paraId="788C23D3" w14:textId="02F2D8D0" w:rsidR="00F66134" w:rsidRDefault="00B84A9C" w:rsidP="00B84A9C">
      <w:pPr>
        <w:pStyle w:val="Heading1"/>
      </w:pPr>
      <w:r>
        <w:lastRenderedPageBreak/>
        <w:t>Results</w:t>
      </w:r>
    </w:p>
    <w:p w14:paraId="39745CBC" w14:textId="1596918B" w:rsidR="00B84A9C" w:rsidRDefault="0085367F" w:rsidP="00B84A9C">
      <w:r>
        <w:t xml:space="preserve">The results and response of the program are fully satisfactory. Our efforts and hard work </w:t>
      </w:r>
      <w:proofErr w:type="gramStart"/>
      <w:r>
        <w:t>is</w:t>
      </w:r>
      <w:proofErr w:type="gramEnd"/>
      <w:r>
        <w:t xml:space="preserve"> reflected from the project. Although, we were unable to implement some </w:t>
      </w:r>
      <w:r w:rsidR="00257D41">
        <w:t>extraordinary</w:t>
      </w:r>
      <w:r>
        <w:t xml:space="preserve"> ideas due to the advance complexity and the challenges th</w:t>
      </w:r>
      <w:r w:rsidR="00257D41">
        <w:t>at they</w:t>
      </w:r>
      <w:r>
        <w:t xml:space="preserve"> opposed on us. Despite </w:t>
      </w:r>
      <w:r w:rsidR="00257D41">
        <w:t>those hurdles</w:t>
      </w:r>
      <w:r>
        <w:t>, we</w:t>
      </w:r>
      <w:r w:rsidR="001F69CF">
        <w:t xml:space="preserve"> utilized our resources and skills to come up with the project.</w:t>
      </w:r>
    </w:p>
    <w:p w14:paraId="14837138" w14:textId="0B54AE63" w:rsidR="001F69CF" w:rsidRDefault="001F69CF" w:rsidP="00B84A9C"/>
    <w:p w14:paraId="36C4175E" w14:textId="17822E01" w:rsidR="001F69CF" w:rsidRDefault="001F69CF" w:rsidP="00B84A9C">
      <w:pPr>
        <w:rPr>
          <w:b/>
          <w:bCs/>
          <w:sz w:val="36"/>
          <w:szCs w:val="36"/>
          <w:u w:val="single"/>
        </w:rPr>
      </w:pPr>
      <w:r w:rsidRPr="001F69CF">
        <w:rPr>
          <w:b/>
          <w:bCs/>
          <w:sz w:val="36"/>
          <w:szCs w:val="36"/>
          <w:u w:val="single"/>
        </w:rPr>
        <w:t>Conclusions</w:t>
      </w:r>
    </w:p>
    <w:p w14:paraId="782BA989" w14:textId="55FACBF9" w:rsidR="001F69CF" w:rsidRDefault="001F69CF" w:rsidP="00B84A9C">
      <w:r>
        <w:t>We are delighted to complete our project on time, and hope that our project will perform extremely well and would be appreciated</w:t>
      </w:r>
      <w:r w:rsidR="00B4793B">
        <w:t>.</w:t>
      </w:r>
    </w:p>
    <w:p w14:paraId="116FF80F" w14:textId="77777777" w:rsidR="00B4793B" w:rsidRPr="001F69CF" w:rsidRDefault="00B4793B" w:rsidP="00B84A9C"/>
    <w:sectPr w:rsidR="00B4793B" w:rsidRPr="001F69CF">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CA267" w14:textId="77777777" w:rsidR="000B3165" w:rsidRDefault="000B3165">
      <w:pPr>
        <w:spacing w:after="0" w:line="240" w:lineRule="auto"/>
      </w:pPr>
      <w:r>
        <w:separator/>
      </w:r>
    </w:p>
    <w:p w14:paraId="5E3F4EB7" w14:textId="77777777" w:rsidR="000B3165" w:rsidRDefault="000B3165"/>
    <w:p w14:paraId="3DBBA1B7" w14:textId="77777777" w:rsidR="000B3165" w:rsidRDefault="000B3165"/>
  </w:endnote>
  <w:endnote w:type="continuationSeparator" w:id="0">
    <w:p w14:paraId="0F869B63" w14:textId="77777777" w:rsidR="000B3165" w:rsidRDefault="000B3165">
      <w:pPr>
        <w:spacing w:after="0" w:line="240" w:lineRule="auto"/>
      </w:pPr>
      <w:r>
        <w:continuationSeparator/>
      </w:r>
    </w:p>
    <w:p w14:paraId="3A03E7CD" w14:textId="77777777" w:rsidR="000B3165" w:rsidRDefault="000B3165"/>
    <w:p w14:paraId="42E07E36" w14:textId="77777777" w:rsidR="000B3165" w:rsidRDefault="000B31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8E7CB" w14:textId="77777777" w:rsidR="000B3165" w:rsidRDefault="000B3165">
      <w:pPr>
        <w:spacing w:after="0" w:line="240" w:lineRule="auto"/>
      </w:pPr>
      <w:r>
        <w:separator/>
      </w:r>
    </w:p>
    <w:p w14:paraId="00012C05" w14:textId="77777777" w:rsidR="000B3165" w:rsidRDefault="000B3165"/>
    <w:p w14:paraId="4802640E" w14:textId="77777777" w:rsidR="000B3165" w:rsidRDefault="000B3165"/>
  </w:footnote>
  <w:footnote w:type="continuationSeparator" w:id="0">
    <w:p w14:paraId="0E9B5007" w14:textId="77777777" w:rsidR="000B3165" w:rsidRDefault="000B3165">
      <w:pPr>
        <w:spacing w:after="0" w:line="240" w:lineRule="auto"/>
      </w:pPr>
      <w:r>
        <w:continuationSeparator/>
      </w:r>
    </w:p>
    <w:p w14:paraId="7759C9B9" w14:textId="77777777" w:rsidR="000B3165" w:rsidRDefault="000B3165"/>
    <w:p w14:paraId="4A9CAC5A" w14:textId="77777777" w:rsidR="000B3165" w:rsidRDefault="000B31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F66134" w14:paraId="2F0AC70C" w14:textId="77777777">
      <w:trPr>
        <w:trHeight w:hRule="exact" w:val="720"/>
        <w:jc w:val="right"/>
      </w:trPr>
      <w:tc>
        <w:tcPr>
          <w:tcW w:w="2088" w:type="dxa"/>
          <w:vAlign w:val="bottom"/>
        </w:tcPr>
        <w:p w14:paraId="5341368C" w14:textId="77777777" w:rsidR="00F66134" w:rsidRDefault="00F66134">
          <w:pPr>
            <w:pStyle w:val="Page"/>
          </w:pPr>
        </w:p>
      </w:tc>
      <w:tc>
        <w:tcPr>
          <w:tcW w:w="288" w:type="dxa"/>
          <w:shd w:val="clear" w:color="auto" w:fill="auto"/>
          <w:vAlign w:val="bottom"/>
        </w:tcPr>
        <w:p w14:paraId="07D67A7F" w14:textId="77777777" w:rsidR="00F66134" w:rsidRDefault="00F66134"/>
      </w:tc>
      <w:tc>
        <w:tcPr>
          <w:tcW w:w="8424" w:type="dxa"/>
          <w:vAlign w:val="bottom"/>
        </w:tcPr>
        <w:p w14:paraId="4A260140" w14:textId="77777777" w:rsidR="00F66134" w:rsidRDefault="00BC271D">
          <w:pPr>
            <w:pStyle w:val="InfoHeading"/>
          </w:pPr>
          <w:r>
            <w:t>Table of Contents</w:t>
          </w:r>
        </w:p>
      </w:tc>
    </w:tr>
    <w:tr w:rsidR="00F66134" w14:paraId="6862BBF0" w14:textId="77777777">
      <w:trPr>
        <w:trHeight w:hRule="exact" w:val="86"/>
        <w:jc w:val="right"/>
      </w:trPr>
      <w:tc>
        <w:tcPr>
          <w:tcW w:w="2088" w:type="dxa"/>
          <w:shd w:val="clear" w:color="auto" w:fill="000000" w:themeFill="text1"/>
        </w:tcPr>
        <w:p w14:paraId="4B82E62F" w14:textId="77777777" w:rsidR="00F66134" w:rsidRDefault="00F66134">
          <w:pPr>
            <w:pStyle w:val="Header"/>
          </w:pPr>
        </w:p>
      </w:tc>
      <w:tc>
        <w:tcPr>
          <w:tcW w:w="288" w:type="dxa"/>
          <w:shd w:val="clear" w:color="auto" w:fill="auto"/>
        </w:tcPr>
        <w:p w14:paraId="77C57635" w14:textId="77777777" w:rsidR="00F66134" w:rsidRDefault="00F66134">
          <w:pPr>
            <w:pStyle w:val="Header"/>
          </w:pPr>
        </w:p>
      </w:tc>
      <w:tc>
        <w:tcPr>
          <w:tcW w:w="8424" w:type="dxa"/>
          <w:shd w:val="clear" w:color="auto" w:fill="000000" w:themeFill="text1"/>
        </w:tcPr>
        <w:p w14:paraId="6D54C6FD" w14:textId="77777777" w:rsidR="00F66134" w:rsidRDefault="00F66134">
          <w:pPr>
            <w:pStyle w:val="Header"/>
          </w:pPr>
        </w:p>
      </w:tc>
    </w:tr>
  </w:tbl>
  <w:p w14:paraId="2ED0D2E9" w14:textId="77777777" w:rsidR="00F66134" w:rsidRDefault="00F661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F66134" w14:paraId="120EBBE9" w14:textId="77777777">
      <w:trPr>
        <w:trHeight w:hRule="exact" w:val="720"/>
        <w:jc w:val="right"/>
      </w:trPr>
      <w:tc>
        <w:tcPr>
          <w:tcW w:w="2088" w:type="dxa"/>
          <w:vAlign w:val="bottom"/>
        </w:tcPr>
        <w:p w14:paraId="2B09B9D2" w14:textId="77777777" w:rsidR="00F66134" w:rsidRDefault="00BC271D">
          <w:pPr>
            <w:pStyle w:val="Page"/>
          </w:pPr>
          <w:r>
            <w:t xml:space="preserve">Pg. </w:t>
          </w:r>
          <w:r>
            <w:fldChar w:fldCharType="begin"/>
          </w:r>
          <w:r>
            <w:instrText xml:space="preserve"> Page \# 0# </w:instrText>
          </w:r>
          <w:r>
            <w:fldChar w:fldCharType="separate"/>
          </w:r>
          <w:r>
            <w:t>06</w:t>
          </w:r>
          <w:r>
            <w:fldChar w:fldCharType="end"/>
          </w:r>
        </w:p>
      </w:tc>
      <w:tc>
        <w:tcPr>
          <w:tcW w:w="288" w:type="dxa"/>
          <w:vAlign w:val="bottom"/>
        </w:tcPr>
        <w:p w14:paraId="2F2A66D6" w14:textId="77777777" w:rsidR="00F66134" w:rsidRDefault="00F66134"/>
      </w:tc>
      <w:tc>
        <w:tcPr>
          <w:tcW w:w="8424" w:type="dxa"/>
          <w:vAlign w:val="bottom"/>
        </w:tcPr>
        <w:p w14:paraId="08B7E667" w14:textId="77576BED" w:rsidR="00F66134" w:rsidRDefault="00BC271D">
          <w:pPr>
            <w:pStyle w:val="InfoHeading"/>
          </w:pPr>
          <w:r>
            <w:fldChar w:fldCharType="begin"/>
          </w:r>
          <w:r>
            <w:instrText xml:space="preserve"> If </w:instrText>
          </w:r>
          <w:fldSimple w:instr=" STYLEREF “Heading 1”  ">
            <w:r w:rsidR="001B548C">
              <w:rPr>
                <w:noProof/>
              </w:rPr>
              <w:instrText>Results</w:instrText>
            </w:r>
          </w:fldSimple>
          <w:r>
            <w:instrText>&lt;&gt; “Error*” “</w:instrText>
          </w:r>
          <w:fldSimple w:instr=" STYLEREF “Heading 1” ">
            <w:r w:rsidR="001B548C">
              <w:rPr>
                <w:noProof/>
              </w:rPr>
              <w:instrText>Results</w:instrText>
            </w:r>
          </w:fldSimple>
          <w:r>
            <w:instrText xml:space="preserve"> </w:instrText>
          </w:r>
          <w:r>
            <w:fldChar w:fldCharType="separate"/>
          </w:r>
          <w:r w:rsidR="001B548C">
            <w:rPr>
              <w:noProof/>
            </w:rPr>
            <w:t xml:space="preserve">Results </w:t>
          </w:r>
          <w:r>
            <w:fldChar w:fldCharType="end"/>
          </w:r>
        </w:p>
      </w:tc>
    </w:tr>
    <w:tr w:rsidR="00F66134" w14:paraId="1CFA87E6" w14:textId="77777777">
      <w:trPr>
        <w:trHeight w:hRule="exact" w:val="86"/>
        <w:jc w:val="right"/>
      </w:trPr>
      <w:tc>
        <w:tcPr>
          <w:tcW w:w="2088" w:type="dxa"/>
          <w:shd w:val="clear" w:color="auto" w:fill="000000" w:themeFill="text1"/>
        </w:tcPr>
        <w:p w14:paraId="5A4B9FDA" w14:textId="77777777" w:rsidR="00F66134" w:rsidRDefault="00F66134">
          <w:pPr>
            <w:rPr>
              <w:sz w:val="10"/>
            </w:rPr>
          </w:pPr>
        </w:p>
      </w:tc>
      <w:tc>
        <w:tcPr>
          <w:tcW w:w="288" w:type="dxa"/>
        </w:tcPr>
        <w:p w14:paraId="22404F9B" w14:textId="77777777" w:rsidR="00F66134" w:rsidRDefault="00F66134">
          <w:pPr>
            <w:rPr>
              <w:sz w:val="10"/>
            </w:rPr>
          </w:pPr>
        </w:p>
      </w:tc>
      <w:tc>
        <w:tcPr>
          <w:tcW w:w="8424" w:type="dxa"/>
          <w:shd w:val="clear" w:color="auto" w:fill="000000" w:themeFill="text1"/>
        </w:tcPr>
        <w:p w14:paraId="183AA5E2" w14:textId="77777777" w:rsidR="00F66134" w:rsidRDefault="00F66134">
          <w:pPr>
            <w:rPr>
              <w:sz w:val="10"/>
            </w:rPr>
          </w:pPr>
        </w:p>
      </w:tc>
    </w:tr>
  </w:tbl>
  <w:p w14:paraId="523C5041" w14:textId="77777777" w:rsidR="00F66134" w:rsidRDefault="00F661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B0"/>
    <w:rsid w:val="000B3165"/>
    <w:rsid w:val="0019155C"/>
    <w:rsid w:val="001B548C"/>
    <w:rsid w:val="001E45EF"/>
    <w:rsid w:val="001F69CF"/>
    <w:rsid w:val="00201371"/>
    <w:rsid w:val="00257D41"/>
    <w:rsid w:val="002C74F2"/>
    <w:rsid w:val="00380605"/>
    <w:rsid w:val="003F60D2"/>
    <w:rsid w:val="004056AA"/>
    <w:rsid w:val="004108A3"/>
    <w:rsid w:val="00435EBD"/>
    <w:rsid w:val="004446B0"/>
    <w:rsid w:val="004D666A"/>
    <w:rsid w:val="005229E5"/>
    <w:rsid w:val="00551160"/>
    <w:rsid w:val="005B1090"/>
    <w:rsid w:val="005C1E46"/>
    <w:rsid w:val="0068032C"/>
    <w:rsid w:val="006B62C4"/>
    <w:rsid w:val="00792F4C"/>
    <w:rsid w:val="00837109"/>
    <w:rsid w:val="00840CCA"/>
    <w:rsid w:val="0085367F"/>
    <w:rsid w:val="008601F0"/>
    <w:rsid w:val="008661D2"/>
    <w:rsid w:val="008C404E"/>
    <w:rsid w:val="008F5C51"/>
    <w:rsid w:val="00915338"/>
    <w:rsid w:val="00A07D1A"/>
    <w:rsid w:val="00AA35EE"/>
    <w:rsid w:val="00AB154E"/>
    <w:rsid w:val="00AC604A"/>
    <w:rsid w:val="00AE497B"/>
    <w:rsid w:val="00B4793B"/>
    <w:rsid w:val="00B544B1"/>
    <w:rsid w:val="00B84A9C"/>
    <w:rsid w:val="00BC271D"/>
    <w:rsid w:val="00C27191"/>
    <w:rsid w:val="00C43664"/>
    <w:rsid w:val="00C82403"/>
    <w:rsid w:val="00D10582"/>
    <w:rsid w:val="00D246BB"/>
    <w:rsid w:val="00D555B3"/>
    <w:rsid w:val="00D960AE"/>
    <w:rsid w:val="00DD73C2"/>
    <w:rsid w:val="00E63445"/>
    <w:rsid w:val="00E90AB1"/>
    <w:rsid w:val="00ED1CA7"/>
    <w:rsid w:val="00F13400"/>
    <w:rsid w:val="00F66134"/>
    <w:rsid w:val="00F71A3F"/>
    <w:rsid w:val="00FA2804"/>
    <w:rsid w:val="00FB59E0"/>
    <w:rsid w:val="00FD45A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B6E18"/>
  <w15:docId w15:val="{485CF8F6-887D-49CB-8DC9-48B44FE9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22B06544554520B61F28826A44A50E"/>
        <w:category>
          <w:name w:val="General"/>
          <w:gallery w:val="placeholder"/>
        </w:category>
        <w:types>
          <w:type w:val="bbPlcHdr"/>
        </w:types>
        <w:behaviors>
          <w:behavior w:val="content"/>
        </w:behaviors>
        <w:guid w:val="{F359F428-67FF-4E39-A351-970A610A6BDE}"/>
      </w:docPartPr>
      <w:docPartBody>
        <w:p w:rsidR="005A30E6" w:rsidRDefault="00027FC0">
          <w:pPr>
            <w:pStyle w:val="9822B06544554520B61F28826A44A50E"/>
          </w:pPr>
          <w:r>
            <w:t>[Date]</w:t>
          </w:r>
        </w:p>
      </w:docPartBody>
    </w:docPart>
    <w:docPart>
      <w:docPartPr>
        <w:name w:val="DF0C4DA55D0243A4BA92C440B01EB549"/>
        <w:category>
          <w:name w:val="General"/>
          <w:gallery w:val="placeholder"/>
        </w:category>
        <w:types>
          <w:type w:val="bbPlcHdr"/>
        </w:types>
        <w:behaviors>
          <w:behavior w:val="content"/>
        </w:behaviors>
        <w:guid w:val="{63D3DE95-3EE9-4BAF-8C79-EE88C69DA3F9}"/>
      </w:docPartPr>
      <w:docPartBody>
        <w:p w:rsidR="005A30E6" w:rsidRDefault="00027FC0">
          <w:pPr>
            <w:pStyle w:val="DF0C4DA55D0243A4BA92C440B01EB549"/>
          </w:pPr>
          <w:r>
            <w:t>Annual Report</w:t>
          </w:r>
        </w:p>
      </w:docPartBody>
    </w:docPart>
    <w:docPart>
      <w:docPartPr>
        <w:name w:val="8285AE19B0EA42089D6DB872BCDADB2E"/>
        <w:category>
          <w:name w:val="General"/>
          <w:gallery w:val="placeholder"/>
        </w:category>
        <w:types>
          <w:type w:val="bbPlcHdr"/>
        </w:types>
        <w:behaviors>
          <w:behavior w:val="content"/>
        </w:behaviors>
        <w:guid w:val="{29D331B1-52A4-4D68-B710-33669C7517C5}"/>
      </w:docPartPr>
      <w:docPartBody>
        <w:p w:rsidR="005A30E6" w:rsidRDefault="00027FC0">
          <w:pPr>
            <w:pStyle w:val="8285AE19B0EA42089D6DB872BCDADB2E"/>
          </w:pPr>
          <w:r>
            <w:t>[Year]</w:t>
          </w:r>
        </w:p>
      </w:docPartBody>
    </w:docPart>
    <w:docPart>
      <w:docPartPr>
        <w:name w:val="AEBB4CFE668E4649BC372B11C2729A38"/>
        <w:category>
          <w:name w:val="General"/>
          <w:gallery w:val="placeholder"/>
        </w:category>
        <w:types>
          <w:type w:val="bbPlcHdr"/>
        </w:types>
        <w:behaviors>
          <w:behavior w:val="content"/>
        </w:behaviors>
        <w:guid w:val="{A47D4F04-AE8A-4CF1-AAEC-36B2C13A273F}"/>
      </w:docPartPr>
      <w:docPartBody>
        <w:p w:rsidR="005A30E6" w:rsidRDefault="00027FC0">
          <w:pPr>
            <w:pStyle w:val="AEBB4CFE668E4649BC372B11C2729A38"/>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C0"/>
    <w:rsid w:val="00027FC0"/>
    <w:rsid w:val="0054685D"/>
    <w:rsid w:val="005A30E6"/>
    <w:rsid w:val="009736F9"/>
    <w:rsid w:val="00B83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22B06544554520B61F28826A44A50E">
    <w:name w:val="9822B06544554520B61F28826A44A50E"/>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character" w:styleId="Strong">
    <w:name w:val="Strong"/>
    <w:basedOn w:val="DefaultParagraphFont"/>
    <w:uiPriority w:val="10"/>
    <w:qFormat/>
    <w:rPr>
      <w:b/>
      <w:bCs/>
    </w:rPr>
  </w:style>
  <w:style w:type="paragraph" w:customStyle="1" w:styleId="DF0C4DA55D0243A4BA92C440B01EB549">
    <w:name w:val="DF0C4DA55D0243A4BA92C440B01EB549"/>
  </w:style>
  <w:style w:type="paragraph" w:customStyle="1" w:styleId="8285AE19B0EA42089D6DB872BCDADB2E">
    <w:name w:val="8285AE19B0EA42089D6DB872BCDADB2E"/>
  </w:style>
  <w:style w:type="paragraph" w:customStyle="1" w:styleId="AEBB4CFE668E4649BC372B11C2729A38">
    <w:name w:val="AEBB4CFE668E4649BC372B11C2729A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PublishDate>
  <Abstract>Team members: Ahmed Ali (21k-3212)  Taha hassan (21k-4680)  Shayan Haider (21k-3211)</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98E586B3-B034-4752-907B-39B538ADC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302</TotalTime>
  <Pages>1</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PF Project report</vt:lpstr>
    </vt:vector>
  </TitlesOfParts>
  <Company>FAST</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 Project report</dc:title>
  <dc:creator>Taha hassan</dc:creator>
  <cp:keywords/>
  <cp:lastModifiedBy>K214680 Syed Muhammad Taha Hassan</cp:lastModifiedBy>
  <cp:revision>7</cp:revision>
  <dcterms:created xsi:type="dcterms:W3CDTF">2021-12-17T12:41:00Z</dcterms:created>
  <dcterms:modified xsi:type="dcterms:W3CDTF">2021-12-19T08:00:00Z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